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3077"/>
        <w:gridCol w:w="3154"/>
      </w:tblGrid>
      <w:tr w:rsidR="00F316AD" w:rsidRPr="001700F2" w14:paraId="29E0C827" w14:textId="77777777" w:rsidTr="00E214D3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DB2306D" w14:textId="77DBB332" w:rsidR="00F316AD" w:rsidRPr="001700F2" w:rsidRDefault="00DC6DF8" w:rsidP="00E214D3">
            <w:pPr>
              <w:pStyle w:val="Title"/>
            </w:pPr>
            <w:r>
              <w:t>WESLEY FLORES</w:t>
            </w:r>
          </w:p>
          <w:p w14:paraId="47F8ABBA" w14:textId="48CBFCB1" w:rsidR="00F316AD" w:rsidRPr="001700F2" w:rsidRDefault="00DC6DF8" w:rsidP="00E214D3">
            <w:pPr>
              <w:pStyle w:val="Subtitle"/>
            </w:pPr>
            <w:r>
              <w:t>STUDENT</w:t>
            </w:r>
            <w:r w:rsidR="00F316AD" w:rsidRPr="001700F2">
              <w:t xml:space="preserve"> </w:t>
            </w:r>
          </w:p>
        </w:tc>
      </w:tr>
      <w:tr w:rsidR="00F316AD" w:rsidRPr="001700F2" w14:paraId="4340AC59" w14:textId="77777777" w:rsidTr="00E214D3">
        <w:trPr>
          <w:trHeight w:val="735"/>
        </w:trPr>
        <w:tc>
          <w:tcPr>
            <w:tcW w:w="3069" w:type="dxa"/>
            <w:tcBorders>
              <w:top w:val="single" w:sz="24" w:space="0" w:color="BF9268" w:themeColor="accent2"/>
            </w:tcBorders>
            <w:vAlign w:val="center"/>
          </w:tcPr>
          <w:p w14:paraId="2F6B41E2" w14:textId="6F1AFF64" w:rsidR="00F316AD" w:rsidRPr="001700F2" w:rsidRDefault="00DC6DF8" w:rsidP="00E214D3">
            <w:pPr>
              <w:jc w:val="center"/>
            </w:pPr>
            <w:r>
              <w:t>63 Brandywine Rd</w:t>
            </w:r>
          </w:p>
        </w:tc>
        <w:tc>
          <w:tcPr>
            <w:tcW w:w="3077" w:type="dxa"/>
            <w:tcBorders>
              <w:top w:val="single" w:sz="24" w:space="0" w:color="BF9268" w:themeColor="accent2"/>
            </w:tcBorders>
            <w:vAlign w:val="center"/>
          </w:tcPr>
          <w:p w14:paraId="40CB3A0B" w14:textId="45372981" w:rsidR="00F316AD" w:rsidRPr="001700F2" w:rsidRDefault="00DC6DF8" w:rsidP="00E214D3">
            <w:pPr>
              <w:jc w:val="center"/>
            </w:pPr>
            <w:r>
              <w:t>7323979367</w:t>
            </w:r>
          </w:p>
        </w:tc>
        <w:tc>
          <w:tcPr>
            <w:tcW w:w="3154" w:type="dxa"/>
            <w:tcBorders>
              <w:top w:val="single" w:sz="24" w:space="0" w:color="BF9268" w:themeColor="accent2"/>
            </w:tcBorders>
            <w:vAlign w:val="center"/>
          </w:tcPr>
          <w:p w14:paraId="4F7E81A6" w14:textId="1BF404AA" w:rsidR="00F316AD" w:rsidRPr="001700F2" w:rsidRDefault="00DC6DF8" w:rsidP="00E214D3">
            <w:pPr>
              <w:jc w:val="center"/>
            </w:pPr>
            <w:r>
              <w:t>wesleyrflores@hotmail.com</w:t>
            </w:r>
          </w:p>
        </w:tc>
      </w:tr>
      <w:tr w:rsidR="00CD50FD" w:rsidRPr="001700F2" w14:paraId="47CDAC55" w14:textId="77777777" w:rsidTr="00E214D3">
        <w:trPr>
          <w:trHeight w:val="210"/>
        </w:trPr>
        <w:tc>
          <w:tcPr>
            <w:tcW w:w="3069" w:type="dxa"/>
            <w:tcBorders>
              <w:bottom w:val="single" w:sz="18" w:space="0" w:color="BF9268" w:themeColor="accent2"/>
            </w:tcBorders>
          </w:tcPr>
          <w:p w14:paraId="2320B384" w14:textId="77777777" w:rsidR="00CD50FD" w:rsidRPr="001700F2" w:rsidRDefault="00CD50FD" w:rsidP="00E214D3"/>
        </w:tc>
        <w:tc>
          <w:tcPr>
            <w:tcW w:w="3077" w:type="dxa"/>
            <w:vMerge w:val="restart"/>
            <w:shd w:val="clear" w:color="auto" w:fill="303848" w:themeFill="accent1"/>
            <w:vAlign w:val="center"/>
          </w:tcPr>
          <w:p w14:paraId="389398FC" w14:textId="77777777" w:rsidR="00CD50FD" w:rsidRPr="001700F2" w:rsidRDefault="00E214D3" w:rsidP="00E214D3">
            <w:pPr>
              <w:pStyle w:val="Heading1"/>
            </w:pPr>
            <w:sdt>
              <w:sdtPr>
                <w:id w:val="1460613821"/>
                <w:placeholder>
                  <w:docPart w:val="81ADF1CFFFF84BF2A6C373410788947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154" w:type="dxa"/>
            <w:tcBorders>
              <w:bottom w:val="single" w:sz="18" w:space="0" w:color="BF9268" w:themeColor="accent2"/>
            </w:tcBorders>
          </w:tcPr>
          <w:p w14:paraId="1160C0B5" w14:textId="77777777" w:rsidR="00CD50FD" w:rsidRPr="001700F2" w:rsidRDefault="00CD50FD" w:rsidP="00E214D3"/>
        </w:tc>
      </w:tr>
      <w:tr w:rsidR="00CD50FD" w:rsidRPr="001700F2" w14:paraId="2EC0137B" w14:textId="77777777" w:rsidTr="00E214D3">
        <w:trPr>
          <w:trHeight w:val="210"/>
        </w:trPr>
        <w:tc>
          <w:tcPr>
            <w:tcW w:w="3069" w:type="dxa"/>
            <w:tcBorders>
              <w:top w:val="single" w:sz="18" w:space="0" w:color="BF9268" w:themeColor="accent2"/>
            </w:tcBorders>
          </w:tcPr>
          <w:p w14:paraId="385904C8" w14:textId="77777777" w:rsidR="00CD50FD" w:rsidRPr="001700F2" w:rsidRDefault="00CD50FD" w:rsidP="00E214D3"/>
        </w:tc>
        <w:tc>
          <w:tcPr>
            <w:tcW w:w="3077" w:type="dxa"/>
            <w:vMerge/>
            <w:shd w:val="clear" w:color="auto" w:fill="303848" w:themeFill="accent1"/>
            <w:vAlign w:val="center"/>
          </w:tcPr>
          <w:p w14:paraId="4A194692" w14:textId="77777777" w:rsidR="00CD50FD" w:rsidRPr="001700F2" w:rsidRDefault="00CD50FD" w:rsidP="00E214D3">
            <w:pPr>
              <w:pStyle w:val="Heading1"/>
            </w:pPr>
          </w:p>
        </w:tc>
        <w:tc>
          <w:tcPr>
            <w:tcW w:w="3154" w:type="dxa"/>
            <w:tcBorders>
              <w:top w:val="single" w:sz="18" w:space="0" w:color="BF9268" w:themeColor="accent2"/>
            </w:tcBorders>
          </w:tcPr>
          <w:p w14:paraId="46B527AE" w14:textId="77777777" w:rsidR="00CD50FD" w:rsidRPr="001700F2" w:rsidRDefault="00CD50FD" w:rsidP="00E214D3">
            <w:pPr>
              <w:rPr>
                <w:noProof/>
              </w:rPr>
            </w:pPr>
          </w:p>
        </w:tc>
      </w:tr>
      <w:tr w:rsidR="0040233B" w:rsidRPr="001700F2" w14:paraId="4854CCC0" w14:textId="77777777" w:rsidTr="00E214D3">
        <w:trPr>
          <w:trHeight w:val="1180"/>
        </w:trPr>
        <w:tc>
          <w:tcPr>
            <w:tcW w:w="9300" w:type="dxa"/>
            <w:gridSpan w:val="3"/>
            <w:vAlign w:val="center"/>
          </w:tcPr>
          <w:p w14:paraId="19B82449" w14:textId="7E617EDC" w:rsidR="0040233B" w:rsidRPr="001700F2" w:rsidRDefault="00DC6DF8" w:rsidP="00E214D3">
            <w:pPr>
              <w:pStyle w:val="Text"/>
            </w:pPr>
            <w:r w:rsidRPr="00DC6DF8">
              <w:t>Reliable and friendly who</w:t>
            </w:r>
            <w:r>
              <w:t xml:space="preserve"> </w:t>
            </w:r>
            <w:r w:rsidRPr="00DC6DF8">
              <w:t>learns</w:t>
            </w:r>
            <w:r>
              <w:t xml:space="preserve"> &amp; </w:t>
            </w:r>
            <w:r w:rsidRPr="00DC6DF8">
              <w:t>masters new concepts and skills</w:t>
            </w:r>
            <w:r>
              <w:t xml:space="preserve"> quickly</w:t>
            </w:r>
            <w:r w:rsidRPr="00DC6DF8">
              <w:t>.</w:t>
            </w:r>
            <w:r>
              <w:t xml:space="preserve"> Passionate about a positive customer experience.</w:t>
            </w:r>
          </w:p>
        </w:tc>
      </w:tr>
      <w:tr w:rsidR="00CD50FD" w:rsidRPr="001700F2" w14:paraId="56F4E7D5" w14:textId="77777777" w:rsidTr="00E214D3">
        <w:trPr>
          <w:trHeight w:val="220"/>
        </w:trPr>
        <w:tc>
          <w:tcPr>
            <w:tcW w:w="3069" w:type="dxa"/>
            <w:vMerge w:val="restart"/>
            <w:shd w:val="clear" w:color="auto" w:fill="F2F2F2" w:themeFill="background1" w:themeFillShade="F2"/>
            <w:vAlign w:val="center"/>
          </w:tcPr>
          <w:p w14:paraId="783FBF7B" w14:textId="77777777" w:rsidR="00CD50FD" w:rsidRPr="001700F2" w:rsidRDefault="00E214D3" w:rsidP="00E214D3">
            <w:pPr>
              <w:pStyle w:val="Heading2"/>
            </w:pPr>
            <w:sdt>
              <w:sdtPr>
                <w:id w:val="-1907296240"/>
                <w:placeholder>
                  <w:docPart w:val="C6766F6BD1224D0CBAC883A470CC31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B8A6ABEA2AA4F0AB41167048E6B2A4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77" w:type="dxa"/>
            <w:vMerge w:val="restart"/>
            <w:shd w:val="clear" w:color="auto" w:fill="303848" w:themeFill="accent1"/>
            <w:vAlign w:val="center"/>
          </w:tcPr>
          <w:p w14:paraId="40A1DACD" w14:textId="77777777" w:rsidR="00CD50FD" w:rsidRPr="001700F2" w:rsidRDefault="00E214D3" w:rsidP="00E214D3">
            <w:pPr>
              <w:pStyle w:val="Heading1"/>
            </w:pPr>
            <w:sdt>
              <w:sdtPr>
                <w:id w:val="-1748876717"/>
                <w:placeholder>
                  <w:docPart w:val="763D2DD6E88C46E7A5B794A0DEAC7E7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154" w:type="dxa"/>
            <w:tcBorders>
              <w:bottom w:val="single" w:sz="18" w:space="0" w:color="BF9268" w:themeColor="accent2"/>
            </w:tcBorders>
          </w:tcPr>
          <w:p w14:paraId="1C53D3E6" w14:textId="77777777" w:rsidR="00CD50FD" w:rsidRPr="001700F2" w:rsidRDefault="00CD50FD" w:rsidP="00E214D3"/>
        </w:tc>
      </w:tr>
      <w:tr w:rsidR="00CD50FD" w:rsidRPr="001700F2" w14:paraId="2C89CF9C" w14:textId="77777777" w:rsidTr="00E214D3">
        <w:trPr>
          <w:trHeight w:val="220"/>
        </w:trPr>
        <w:tc>
          <w:tcPr>
            <w:tcW w:w="3069" w:type="dxa"/>
            <w:vMerge/>
            <w:shd w:val="clear" w:color="auto" w:fill="F2F2F2" w:themeFill="background1" w:themeFillShade="F2"/>
            <w:vAlign w:val="center"/>
          </w:tcPr>
          <w:p w14:paraId="0C6EC8F3" w14:textId="77777777" w:rsidR="00CD50FD" w:rsidRPr="001700F2" w:rsidRDefault="00CD50FD" w:rsidP="00E214D3">
            <w:pPr>
              <w:pStyle w:val="Heading2"/>
            </w:pPr>
          </w:p>
        </w:tc>
        <w:tc>
          <w:tcPr>
            <w:tcW w:w="3077" w:type="dxa"/>
            <w:vMerge/>
            <w:shd w:val="clear" w:color="auto" w:fill="303848" w:themeFill="accent1"/>
            <w:vAlign w:val="center"/>
          </w:tcPr>
          <w:p w14:paraId="111FBB57" w14:textId="77777777" w:rsidR="00CD50FD" w:rsidRPr="001700F2" w:rsidRDefault="00CD50FD" w:rsidP="00E214D3">
            <w:pPr>
              <w:pStyle w:val="Heading1"/>
            </w:pPr>
          </w:p>
        </w:tc>
        <w:tc>
          <w:tcPr>
            <w:tcW w:w="3154" w:type="dxa"/>
          </w:tcPr>
          <w:p w14:paraId="0962C0C4" w14:textId="77777777" w:rsidR="00CD50FD" w:rsidRPr="001700F2" w:rsidRDefault="00CD50FD" w:rsidP="00E214D3"/>
        </w:tc>
      </w:tr>
      <w:tr w:rsidR="0040233B" w:rsidRPr="001700F2" w14:paraId="55B920BD" w14:textId="77777777" w:rsidTr="00E214D3">
        <w:trPr>
          <w:trHeight w:val="3403"/>
        </w:trPr>
        <w:tc>
          <w:tcPr>
            <w:tcW w:w="3069" w:type="dxa"/>
            <w:shd w:val="clear" w:color="auto" w:fill="F2F2F2" w:themeFill="background1" w:themeFillShade="F2"/>
          </w:tcPr>
          <w:p w14:paraId="3DEE5430" w14:textId="77777777" w:rsidR="0040233B" w:rsidRPr="001700F2" w:rsidRDefault="0040233B" w:rsidP="00E214D3">
            <w:pPr>
              <w:pStyle w:val="Text"/>
            </w:pPr>
          </w:p>
          <w:p w14:paraId="5D9AD2B2" w14:textId="7E60388B" w:rsidR="00D20DA9" w:rsidRDefault="00DC6DF8" w:rsidP="00E214D3">
            <w:pPr>
              <w:pStyle w:val="Text"/>
            </w:pPr>
            <w:r>
              <w:t>Middlesex College, Middlesex, NJ</w:t>
            </w:r>
          </w:p>
          <w:p w14:paraId="57C4866B" w14:textId="379B13AE" w:rsidR="00DC6DF8" w:rsidRDefault="00DC6DF8" w:rsidP="00E214D3">
            <w:r>
              <w:t>Associates – Business Information Technology</w:t>
            </w:r>
          </w:p>
          <w:p w14:paraId="1146B29D" w14:textId="51D63877" w:rsidR="00DC6DF8" w:rsidRDefault="00860C39" w:rsidP="00E214D3">
            <w:r>
              <w:t>Sept 2017 – Jun 2022</w:t>
            </w:r>
          </w:p>
          <w:p w14:paraId="34B3EE32" w14:textId="77777777" w:rsidR="00860C39" w:rsidRDefault="00860C39" w:rsidP="00E214D3"/>
          <w:p w14:paraId="4DCD6978" w14:textId="120A6651" w:rsidR="00860C39" w:rsidRDefault="00860C39" w:rsidP="00E214D3">
            <w:pPr>
              <w:pStyle w:val="Text"/>
            </w:pPr>
            <w:r>
              <w:t>Kean University, Union, NJ</w:t>
            </w:r>
          </w:p>
          <w:p w14:paraId="5C53FAE2" w14:textId="7141770D" w:rsidR="00860C39" w:rsidRDefault="00860C39" w:rsidP="00E214D3">
            <w:r>
              <w:t>Bachelors – Information Technology</w:t>
            </w:r>
          </w:p>
          <w:p w14:paraId="1CCC8539" w14:textId="0DFBC9BE" w:rsidR="00860C39" w:rsidRDefault="00860C39" w:rsidP="00E214D3">
            <w:r>
              <w:t xml:space="preserve">Sept 2022 – </w:t>
            </w:r>
            <w:r w:rsidR="00E569FA">
              <w:t>Dec</w:t>
            </w:r>
            <w:r>
              <w:t xml:space="preserve"> 2025</w:t>
            </w:r>
          </w:p>
          <w:p w14:paraId="3F26BD6D" w14:textId="7A57A15C" w:rsidR="00860C39" w:rsidRPr="00DC6DF8" w:rsidRDefault="00860C39" w:rsidP="00E214D3"/>
          <w:p w14:paraId="1791F0CD" w14:textId="77777777" w:rsidR="00D20DA9" w:rsidRPr="001700F2" w:rsidRDefault="00D20DA9" w:rsidP="00E214D3">
            <w:pPr>
              <w:pStyle w:val="Text"/>
            </w:pPr>
          </w:p>
        </w:tc>
        <w:tc>
          <w:tcPr>
            <w:tcW w:w="6231" w:type="dxa"/>
            <w:gridSpan w:val="2"/>
            <w:vAlign w:val="center"/>
          </w:tcPr>
          <w:p w14:paraId="54CF9ECB" w14:textId="6E243F7D" w:rsidR="00D20DA9" w:rsidRPr="001700F2" w:rsidRDefault="00565ECA" w:rsidP="00E214D3">
            <w:pPr>
              <w:pStyle w:val="SmallText"/>
            </w:pPr>
            <w:r>
              <w:t xml:space="preserve">October 2022 </w:t>
            </w:r>
            <w:r w:rsidR="00EA3937">
              <w:t>–</w:t>
            </w:r>
            <w:r>
              <w:t xml:space="preserve"> Present</w:t>
            </w:r>
          </w:p>
          <w:p w14:paraId="3C0BC609" w14:textId="7C1B9037" w:rsidR="00D20DA9" w:rsidRPr="001700F2" w:rsidRDefault="00565ECA" w:rsidP="00E214D3">
            <w:pPr>
              <w:pStyle w:val="Text"/>
            </w:pPr>
            <w:r>
              <w:t>In-Store Shopper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Associate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Whole Foods Market</w:t>
            </w:r>
          </w:p>
          <w:p w14:paraId="2AB91D83" w14:textId="77777777" w:rsidR="0040233B" w:rsidRPr="001700F2" w:rsidRDefault="00D20DA9" w:rsidP="00E214D3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1AAE070E" w14:textId="2576A178" w:rsidR="00D20DA9" w:rsidRPr="001700F2" w:rsidRDefault="00EA3937" w:rsidP="00E214D3">
            <w:pPr>
              <w:pStyle w:val="SmallText"/>
            </w:pPr>
            <w:r>
              <w:t>July – December 2021</w:t>
            </w:r>
          </w:p>
          <w:p w14:paraId="21515D1C" w14:textId="3A208074" w:rsidR="00D20DA9" w:rsidRPr="001700F2" w:rsidRDefault="00EA3937" w:rsidP="00E214D3">
            <w:pPr>
              <w:pStyle w:val="Text"/>
            </w:pPr>
            <w:r>
              <w:t>Electronics/Front End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Associate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Wal-Mart</w:t>
            </w:r>
          </w:p>
          <w:p w14:paraId="3275FC91" w14:textId="77777777" w:rsidR="0040233B" w:rsidRPr="001700F2" w:rsidRDefault="0040233B" w:rsidP="00E214D3">
            <w:pPr>
              <w:pStyle w:val="Text"/>
              <w:rPr>
                <w:sz w:val="21"/>
              </w:rPr>
            </w:pPr>
          </w:p>
          <w:p w14:paraId="73671C64" w14:textId="7D56E7A6" w:rsidR="0040233B" w:rsidRPr="001700F2" w:rsidRDefault="0090698B" w:rsidP="00E214D3">
            <w:pPr>
              <w:pStyle w:val="Text"/>
            </w:pPr>
            <w:r>
              <w:t xml:space="preserve">Completing orders at a brisk pace, delivering items to customers, </w:t>
            </w:r>
            <w:r w:rsidR="002E1E82">
              <w:t>stocked shelves, inventory, etc.</w:t>
            </w:r>
          </w:p>
        </w:tc>
      </w:tr>
      <w:tr w:rsidR="00E214D3" w:rsidRPr="001700F2" w14:paraId="02C1EFA3" w14:textId="77777777" w:rsidTr="00E214D3">
        <w:trPr>
          <w:trHeight w:val="220"/>
        </w:trPr>
        <w:tc>
          <w:tcPr>
            <w:tcW w:w="3069" w:type="dxa"/>
            <w:vMerge w:val="restart"/>
            <w:shd w:val="clear" w:color="auto" w:fill="F2F2F2" w:themeFill="background1" w:themeFillShade="F2"/>
            <w:vAlign w:val="center"/>
          </w:tcPr>
          <w:p w14:paraId="3A29C89B" w14:textId="77777777" w:rsidR="00E214D3" w:rsidRPr="001700F2" w:rsidRDefault="00E214D3" w:rsidP="00E214D3">
            <w:pPr>
              <w:pStyle w:val="Heading2"/>
            </w:pPr>
            <w:sdt>
              <w:sdtPr>
                <w:id w:val="1066377136"/>
                <w:placeholder>
                  <w:docPart w:val="87A61B9B9F1F472FBDA9129176B3F9E4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t>KEY SKILLS</w:t>
                </w:r>
              </w:sdtContent>
            </w:sdt>
            <w:r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7D41D42A202F482FB8337D3C94168ED5"/>
                </w:placeholder>
                <w:temporary/>
                <w:showingPlcHdr/>
                <w15:appearance w15:val="hidden"/>
                <w:text/>
              </w:sdtPr>
              <w:sdtContent>
                <w:r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77" w:type="dxa"/>
            <w:vMerge w:val="restart"/>
            <w:shd w:val="clear" w:color="auto" w:fill="303848" w:themeFill="accent1"/>
            <w:vAlign w:val="center"/>
          </w:tcPr>
          <w:p w14:paraId="7001A2E5" w14:textId="22A5B60A" w:rsidR="00E214D3" w:rsidRPr="001700F2" w:rsidRDefault="00E214D3" w:rsidP="00E214D3">
            <w:pPr>
              <w:pStyle w:val="Heading1"/>
            </w:pPr>
            <w:sdt>
              <w:sdtPr>
                <w:id w:val="-513380234"/>
                <w:placeholder>
                  <w:docPart w:val="D26C186FB9F44EA59F9866D325C3B2B7"/>
                </w:placeholder>
                <w:temporary/>
                <w:showingPlcHdr/>
                <w15:appearance w15:val="hidden"/>
                <w:text/>
              </w:sdtPr>
              <w:sdtContent>
                <w:r w:rsidRPr="001700F2">
                  <w:t>LEADERSHIP</w:t>
                </w:r>
              </w:sdtContent>
            </w:sdt>
            <w:r w:rsidRPr="001700F2">
              <w:t xml:space="preserve"> </w:t>
            </w:r>
          </w:p>
        </w:tc>
        <w:tc>
          <w:tcPr>
            <w:tcW w:w="3154" w:type="dxa"/>
            <w:tcBorders>
              <w:bottom w:val="single" w:sz="18" w:space="0" w:color="BF9268" w:themeColor="accent2"/>
            </w:tcBorders>
            <w:vAlign w:val="center"/>
          </w:tcPr>
          <w:p w14:paraId="09D31B10" w14:textId="64F28B1B" w:rsidR="00E214D3" w:rsidRPr="001700F2" w:rsidRDefault="00E214D3" w:rsidP="00E214D3">
            <w:r w:rsidRPr="001700F2">
              <w:t xml:space="preserve"> </w:t>
            </w:r>
          </w:p>
        </w:tc>
      </w:tr>
      <w:tr w:rsidR="00E214D3" w:rsidRPr="001700F2" w14:paraId="105DA393" w14:textId="77777777" w:rsidTr="00E214D3">
        <w:trPr>
          <w:trHeight w:val="220"/>
        </w:trPr>
        <w:tc>
          <w:tcPr>
            <w:tcW w:w="3069" w:type="dxa"/>
            <w:vMerge/>
            <w:shd w:val="clear" w:color="auto" w:fill="F2F2F2" w:themeFill="background1" w:themeFillShade="F2"/>
            <w:vAlign w:val="center"/>
          </w:tcPr>
          <w:p w14:paraId="6512E3E1" w14:textId="77777777" w:rsidR="00E214D3" w:rsidRPr="001700F2" w:rsidRDefault="00E214D3" w:rsidP="00E214D3">
            <w:pPr>
              <w:pStyle w:val="Heading2"/>
              <w:rPr>
                <w:spacing w:val="32"/>
              </w:rPr>
            </w:pPr>
          </w:p>
        </w:tc>
        <w:tc>
          <w:tcPr>
            <w:tcW w:w="3077" w:type="dxa"/>
            <w:vMerge/>
            <w:shd w:val="clear" w:color="auto" w:fill="303848" w:themeFill="accent1"/>
            <w:vAlign w:val="center"/>
          </w:tcPr>
          <w:p w14:paraId="20BD1A44" w14:textId="77777777" w:rsidR="00E214D3" w:rsidRPr="001700F2" w:rsidRDefault="00E214D3" w:rsidP="00E214D3">
            <w:pPr>
              <w:pStyle w:val="Heading1"/>
            </w:pPr>
          </w:p>
        </w:tc>
        <w:tc>
          <w:tcPr>
            <w:tcW w:w="3154" w:type="dxa"/>
            <w:vAlign w:val="center"/>
          </w:tcPr>
          <w:p w14:paraId="11A55FEC" w14:textId="77777777" w:rsidR="00E214D3" w:rsidRPr="001700F2" w:rsidRDefault="00E214D3" w:rsidP="00E214D3"/>
        </w:tc>
      </w:tr>
      <w:tr w:rsidR="00E214D3" w:rsidRPr="001700F2" w14:paraId="0703C50A" w14:textId="77777777" w:rsidTr="00E214D3">
        <w:trPr>
          <w:trHeight w:val="1446"/>
        </w:trPr>
        <w:tc>
          <w:tcPr>
            <w:tcW w:w="3069" w:type="dxa"/>
            <w:shd w:val="clear" w:color="auto" w:fill="F2F2F2" w:themeFill="background1" w:themeFillShade="F2"/>
            <w:vAlign w:val="center"/>
          </w:tcPr>
          <w:p w14:paraId="6BA6E196" w14:textId="085C8528" w:rsidR="00E214D3" w:rsidRPr="001700F2" w:rsidRDefault="00E214D3" w:rsidP="00E214D3">
            <w:pPr>
              <w:pStyle w:val="Text"/>
            </w:pPr>
            <w:r>
              <w:t>Stocking &amp; Inventory</w:t>
            </w:r>
            <w:r>
              <w:br/>
              <w:t>Customer Service &amp; Experience</w:t>
            </w:r>
            <w:r>
              <w:br/>
              <w:t>Java</w:t>
            </w:r>
            <w:r>
              <w:br/>
              <w:t>HTML</w:t>
            </w:r>
            <w:r>
              <w:br/>
              <w:t>Database (SQL)</w:t>
            </w:r>
            <w:r>
              <w:br/>
              <w:t>PHP</w:t>
            </w:r>
            <w:r>
              <w:br/>
              <w:t>Unity</w:t>
            </w:r>
            <w:r>
              <w:br/>
              <w:t>Web development</w:t>
            </w:r>
            <w:r>
              <w:br/>
              <w:t>Virtual Reality development</w:t>
            </w:r>
            <w:r>
              <w:br/>
            </w:r>
            <w:r>
              <w:br/>
            </w:r>
          </w:p>
        </w:tc>
        <w:tc>
          <w:tcPr>
            <w:tcW w:w="6231" w:type="dxa"/>
            <w:gridSpan w:val="2"/>
            <w:vAlign w:val="center"/>
          </w:tcPr>
          <w:p w14:paraId="4689E659" w14:textId="77777777" w:rsidR="00E214D3" w:rsidRDefault="00E214D3" w:rsidP="00E214D3">
            <w:pPr>
              <w:pStyle w:val="Text"/>
              <w:numPr>
                <w:ilvl w:val="0"/>
                <w:numId w:val="1"/>
              </w:numPr>
            </w:pPr>
            <w:r>
              <w:t>Team Captain – Woodbridge Warriors – American Special Hockey Association: November 2013 to Present</w:t>
            </w:r>
          </w:p>
          <w:p w14:paraId="1EC21D41" w14:textId="448F3FA8" w:rsidR="00E214D3" w:rsidRPr="002A13E8" w:rsidRDefault="00E214D3" w:rsidP="00E214D3">
            <w:pPr>
              <w:pStyle w:val="Text"/>
              <w:numPr>
                <w:ilvl w:val="0"/>
                <w:numId w:val="1"/>
              </w:numPr>
            </w:pPr>
            <w:r>
              <w:t>Team Captain – Perth Amboy Piranhas – Special Olympics New Jersey: January 2013 to Present</w:t>
            </w:r>
          </w:p>
          <w:p w14:paraId="694B40D9" w14:textId="32EC6FF9" w:rsidR="00E214D3" w:rsidRPr="001700F2" w:rsidRDefault="00E214D3" w:rsidP="00E214D3">
            <w:pPr>
              <w:pStyle w:val="Text"/>
            </w:pPr>
          </w:p>
        </w:tc>
      </w:tr>
      <w:tr w:rsidR="00CD50FD" w:rsidRPr="001700F2" w14:paraId="5C4ECA0B" w14:textId="77777777" w:rsidTr="00E214D3">
        <w:trPr>
          <w:trHeight w:val="220"/>
        </w:trPr>
        <w:tc>
          <w:tcPr>
            <w:tcW w:w="3069" w:type="dxa"/>
            <w:vMerge w:val="restart"/>
            <w:shd w:val="clear" w:color="auto" w:fill="F2F2F2" w:themeFill="background1" w:themeFillShade="F2"/>
          </w:tcPr>
          <w:p w14:paraId="36AABBF1" w14:textId="77777777" w:rsidR="00CD50FD" w:rsidRPr="001700F2" w:rsidRDefault="00CD50FD" w:rsidP="00E214D3"/>
        </w:tc>
        <w:tc>
          <w:tcPr>
            <w:tcW w:w="3077" w:type="dxa"/>
            <w:vMerge w:val="restart"/>
            <w:shd w:val="clear" w:color="auto" w:fill="303848" w:themeFill="accent1"/>
            <w:vAlign w:val="center"/>
          </w:tcPr>
          <w:p w14:paraId="4EF8E5F1" w14:textId="73E15175" w:rsidR="00CD50FD" w:rsidRPr="001700F2" w:rsidRDefault="00E214D3" w:rsidP="00E214D3">
            <w:pPr>
              <w:pStyle w:val="Heading1"/>
            </w:pPr>
            <w:sdt>
              <w:sdtPr>
                <w:id w:val="1294558939"/>
                <w:placeholder>
                  <w:docPart w:val="3427E9D978694CACA28AA7A44B1A3F26"/>
                </w:placeholder>
                <w:temporary/>
                <w:showingPlcHdr/>
                <w15:appearance w15:val="hidden"/>
                <w:text/>
              </w:sdtPr>
              <w:sdtContent>
                <w:r w:rsidRPr="001700F2">
                  <w:t>REFERENCES</w:t>
                </w:r>
              </w:sdtContent>
            </w:sdt>
          </w:p>
        </w:tc>
        <w:tc>
          <w:tcPr>
            <w:tcW w:w="3154" w:type="dxa"/>
            <w:tcBorders>
              <w:bottom w:val="single" w:sz="18" w:space="0" w:color="BF9268" w:themeColor="accent2"/>
            </w:tcBorders>
          </w:tcPr>
          <w:p w14:paraId="3D9A1CC7" w14:textId="77777777" w:rsidR="00CD50FD" w:rsidRPr="001700F2" w:rsidRDefault="00CD50FD" w:rsidP="00E214D3"/>
        </w:tc>
      </w:tr>
      <w:tr w:rsidR="00CD50FD" w:rsidRPr="001700F2" w14:paraId="1CCA4716" w14:textId="77777777" w:rsidTr="00E214D3">
        <w:trPr>
          <w:trHeight w:val="20"/>
        </w:trPr>
        <w:tc>
          <w:tcPr>
            <w:tcW w:w="3069" w:type="dxa"/>
            <w:vMerge/>
            <w:shd w:val="clear" w:color="auto" w:fill="F2F2F2" w:themeFill="background1" w:themeFillShade="F2"/>
          </w:tcPr>
          <w:p w14:paraId="55A9FA56" w14:textId="77777777" w:rsidR="00CD50FD" w:rsidRPr="001700F2" w:rsidRDefault="00CD50FD" w:rsidP="00E214D3"/>
        </w:tc>
        <w:tc>
          <w:tcPr>
            <w:tcW w:w="3077" w:type="dxa"/>
            <w:vMerge/>
            <w:shd w:val="clear" w:color="auto" w:fill="303848" w:themeFill="accent1"/>
            <w:vAlign w:val="center"/>
          </w:tcPr>
          <w:p w14:paraId="74F5961F" w14:textId="77777777" w:rsidR="00CD50FD" w:rsidRPr="001700F2" w:rsidRDefault="00CD50FD" w:rsidP="00E214D3">
            <w:pPr>
              <w:pStyle w:val="Heading1"/>
            </w:pPr>
          </w:p>
        </w:tc>
        <w:tc>
          <w:tcPr>
            <w:tcW w:w="3154" w:type="dxa"/>
          </w:tcPr>
          <w:p w14:paraId="0C8D1E26" w14:textId="77777777" w:rsidR="00CD50FD" w:rsidRPr="001700F2" w:rsidRDefault="00CD50FD" w:rsidP="00E214D3"/>
        </w:tc>
      </w:tr>
      <w:tr w:rsidR="00CD50FD" w:rsidRPr="001700F2" w14:paraId="307DE3E7" w14:textId="77777777" w:rsidTr="00E214D3">
        <w:trPr>
          <w:trHeight w:val="1366"/>
        </w:trPr>
        <w:tc>
          <w:tcPr>
            <w:tcW w:w="3069" w:type="dxa"/>
            <w:shd w:val="clear" w:color="auto" w:fill="F2F2F2" w:themeFill="background1" w:themeFillShade="F2"/>
          </w:tcPr>
          <w:p w14:paraId="1715E213" w14:textId="77777777" w:rsidR="00CD50FD" w:rsidRPr="001700F2" w:rsidRDefault="00CD50FD" w:rsidP="00E214D3"/>
        </w:tc>
        <w:tc>
          <w:tcPr>
            <w:tcW w:w="6231" w:type="dxa"/>
            <w:gridSpan w:val="2"/>
            <w:vAlign w:val="center"/>
          </w:tcPr>
          <w:p w14:paraId="5F969FD0" w14:textId="6D253641" w:rsidR="00CD50FD" w:rsidRPr="001700F2" w:rsidRDefault="00E214D3" w:rsidP="00E214D3">
            <w:pPr>
              <w:pStyle w:val="Text"/>
            </w:pPr>
            <w:sdt>
              <w:sdtPr>
                <w:id w:val="-640341508"/>
                <w:placeholder>
                  <w:docPart w:val="B126DECE880A47DABAA248F4C28E6FC9"/>
                </w:placeholder>
                <w:temporary/>
                <w:showingPlcHdr/>
                <w15:appearance w15:val="hidden"/>
                <w:text/>
              </w:sdtPr>
              <w:sdtContent>
                <w:r w:rsidRPr="001700F2">
                  <w:t>[Available upon request.]</w:t>
                </w:r>
              </w:sdtContent>
            </w:sdt>
          </w:p>
        </w:tc>
      </w:tr>
      <w:tr w:rsidR="00CD50FD" w:rsidRPr="001700F2" w14:paraId="487E9807" w14:textId="77777777" w:rsidTr="00E214D3">
        <w:trPr>
          <w:trHeight w:val="65"/>
        </w:trPr>
        <w:tc>
          <w:tcPr>
            <w:tcW w:w="3069" w:type="dxa"/>
          </w:tcPr>
          <w:p w14:paraId="689CD9A0" w14:textId="77777777" w:rsidR="00CD50FD" w:rsidRPr="001700F2" w:rsidRDefault="00CD50FD" w:rsidP="00E214D3"/>
        </w:tc>
        <w:tc>
          <w:tcPr>
            <w:tcW w:w="6231" w:type="dxa"/>
            <w:gridSpan w:val="2"/>
          </w:tcPr>
          <w:p w14:paraId="6455BE9E" w14:textId="492A1662" w:rsidR="00CD50FD" w:rsidRPr="001700F2" w:rsidRDefault="00CD50FD" w:rsidP="00E214D3"/>
        </w:tc>
      </w:tr>
    </w:tbl>
    <w:p w14:paraId="338BA18F" w14:textId="77777777" w:rsidR="00C55D85" w:rsidRPr="001700F2" w:rsidRDefault="00C55D85" w:rsidP="00E214D3"/>
    <w:sectPr w:rsidR="00C55D85" w:rsidRPr="001700F2" w:rsidSect="00F316AD">
      <w:headerReference w:type="default" r:id="rId7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4558" w14:textId="77777777" w:rsidR="00DC6DF8" w:rsidRDefault="00DC6DF8" w:rsidP="00F316AD">
      <w:r>
        <w:separator/>
      </w:r>
    </w:p>
  </w:endnote>
  <w:endnote w:type="continuationSeparator" w:id="0">
    <w:p w14:paraId="3D84A036" w14:textId="77777777" w:rsidR="00DC6DF8" w:rsidRDefault="00DC6DF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6016E" w14:textId="77777777" w:rsidR="00DC6DF8" w:rsidRDefault="00DC6DF8" w:rsidP="00F316AD">
      <w:r>
        <w:separator/>
      </w:r>
    </w:p>
  </w:footnote>
  <w:footnote w:type="continuationSeparator" w:id="0">
    <w:p w14:paraId="719FB077" w14:textId="77777777" w:rsidR="00DC6DF8" w:rsidRDefault="00DC6DF8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AF95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24F33B" wp14:editId="25940D8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755D9E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638"/>
    <w:multiLevelType w:val="hybridMultilevel"/>
    <w:tmpl w:val="B7641AD4"/>
    <w:lvl w:ilvl="0" w:tplc="323A28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6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F8"/>
    <w:rsid w:val="0006290F"/>
    <w:rsid w:val="000C096D"/>
    <w:rsid w:val="001700F2"/>
    <w:rsid w:val="001871FF"/>
    <w:rsid w:val="001A2DFF"/>
    <w:rsid w:val="001F4150"/>
    <w:rsid w:val="0029715D"/>
    <w:rsid w:val="002A13E8"/>
    <w:rsid w:val="002E1E82"/>
    <w:rsid w:val="0040233B"/>
    <w:rsid w:val="00417663"/>
    <w:rsid w:val="004D0355"/>
    <w:rsid w:val="004E6224"/>
    <w:rsid w:val="00565ECA"/>
    <w:rsid w:val="005D2581"/>
    <w:rsid w:val="00617740"/>
    <w:rsid w:val="006B58AD"/>
    <w:rsid w:val="006C60E6"/>
    <w:rsid w:val="00711275"/>
    <w:rsid w:val="007F3CA7"/>
    <w:rsid w:val="00802059"/>
    <w:rsid w:val="00860C39"/>
    <w:rsid w:val="0089710E"/>
    <w:rsid w:val="0090698B"/>
    <w:rsid w:val="00914100"/>
    <w:rsid w:val="009836A9"/>
    <w:rsid w:val="00A74E15"/>
    <w:rsid w:val="00AE1B3C"/>
    <w:rsid w:val="00B563CC"/>
    <w:rsid w:val="00C55D85"/>
    <w:rsid w:val="00C576D3"/>
    <w:rsid w:val="00CD50FD"/>
    <w:rsid w:val="00D03101"/>
    <w:rsid w:val="00D20DA9"/>
    <w:rsid w:val="00D26A79"/>
    <w:rsid w:val="00DC6DF8"/>
    <w:rsid w:val="00DD5C35"/>
    <w:rsid w:val="00E214D3"/>
    <w:rsid w:val="00E569FA"/>
    <w:rsid w:val="00EA03EF"/>
    <w:rsid w:val="00EA3937"/>
    <w:rsid w:val="00F316AD"/>
    <w:rsid w:val="00F50BAA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82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60C3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of\AppData\Local\Packages\Microsoft.Office.Desktop_8wekyb3d8bbwe\LocalCache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ADF1CFFFF84BF2A6C3734107889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BAA0B-48FE-4B6F-9198-E706E8055D84}"/>
      </w:docPartPr>
      <w:docPartBody>
        <w:p w:rsidR="00722813" w:rsidRDefault="00722813">
          <w:pPr>
            <w:pStyle w:val="81ADF1CFFFF84BF2A6C3734107889474"/>
          </w:pPr>
          <w:r w:rsidRPr="001700F2">
            <w:t>OBJECTIVE</w:t>
          </w:r>
        </w:p>
      </w:docPartBody>
    </w:docPart>
    <w:docPart>
      <w:docPartPr>
        <w:name w:val="C6766F6BD1224D0CBAC883A470CC3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067FF-E954-4110-9C9E-9BF3C633985B}"/>
      </w:docPartPr>
      <w:docPartBody>
        <w:p w:rsidR="00722813" w:rsidRDefault="00722813">
          <w:pPr>
            <w:pStyle w:val="C6766F6BD1224D0CBAC883A470CC3132"/>
          </w:pPr>
          <w:r w:rsidRPr="001700F2">
            <w:t>EDUCATION</w:t>
          </w:r>
        </w:p>
      </w:docPartBody>
    </w:docPart>
    <w:docPart>
      <w:docPartPr>
        <w:name w:val="6B8A6ABEA2AA4F0AB41167048E6B2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FA05-D40B-483D-9236-E517B83C58D9}"/>
      </w:docPartPr>
      <w:docPartBody>
        <w:p w:rsidR="00722813" w:rsidRDefault="00722813">
          <w:pPr>
            <w:pStyle w:val="6B8A6ABEA2AA4F0AB41167048E6B2A49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63D2DD6E88C46E7A5B794A0DEAC7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F5383-17C8-4A05-AF15-5855FF5740E8}"/>
      </w:docPartPr>
      <w:docPartBody>
        <w:p w:rsidR="00722813" w:rsidRDefault="00722813">
          <w:pPr>
            <w:pStyle w:val="763D2DD6E88C46E7A5B794A0DEAC7E75"/>
          </w:pPr>
          <w:r w:rsidRPr="001700F2">
            <w:t>EXPERIENCE</w:t>
          </w:r>
        </w:p>
      </w:docPartBody>
    </w:docPart>
    <w:docPart>
      <w:docPartPr>
        <w:name w:val="87A61B9B9F1F472FBDA9129176B3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4E038-E12E-40AA-92C1-C7498924FE32}"/>
      </w:docPartPr>
      <w:docPartBody>
        <w:p w:rsidR="00722813" w:rsidRDefault="00722813" w:rsidP="00722813">
          <w:pPr>
            <w:pStyle w:val="87A61B9B9F1F472FBDA9129176B3F9E4"/>
          </w:pPr>
          <w:r w:rsidRPr="00D26A79">
            <w:t>KEY SKILLS</w:t>
          </w:r>
        </w:p>
      </w:docPartBody>
    </w:docPart>
    <w:docPart>
      <w:docPartPr>
        <w:name w:val="7D41D42A202F482FB8337D3C94168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0384-22CF-4342-A4F6-0B3DE8F4D588}"/>
      </w:docPartPr>
      <w:docPartBody>
        <w:p w:rsidR="00722813" w:rsidRDefault="00722813" w:rsidP="00722813">
          <w:pPr>
            <w:pStyle w:val="7D41D42A202F482FB8337D3C94168ED5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D26C186FB9F44EA59F9866D325C3B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3399A-D84E-4177-9454-520B0D84C6F8}"/>
      </w:docPartPr>
      <w:docPartBody>
        <w:p w:rsidR="00722813" w:rsidRDefault="00722813" w:rsidP="00722813">
          <w:pPr>
            <w:pStyle w:val="D26C186FB9F44EA59F9866D325C3B2B7"/>
          </w:pPr>
          <w:r w:rsidRPr="001700F2">
            <w:t>LEADERSHIP</w:t>
          </w:r>
        </w:p>
      </w:docPartBody>
    </w:docPart>
    <w:docPart>
      <w:docPartPr>
        <w:name w:val="3427E9D978694CACA28AA7A44B1A3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50F7C-48A8-42F0-A09B-024F843DB840}"/>
      </w:docPartPr>
      <w:docPartBody>
        <w:p w:rsidR="00722813" w:rsidRDefault="00722813" w:rsidP="00722813">
          <w:pPr>
            <w:pStyle w:val="3427E9D978694CACA28AA7A44B1A3F26"/>
          </w:pPr>
          <w:r w:rsidRPr="001700F2">
            <w:t>REFERENCES</w:t>
          </w:r>
        </w:p>
      </w:docPartBody>
    </w:docPart>
    <w:docPart>
      <w:docPartPr>
        <w:name w:val="B126DECE880A47DABAA248F4C28E6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788BB-CD99-4019-8E15-FB572BAE6755}"/>
      </w:docPartPr>
      <w:docPartBody>
        <w:p w:rsidR="00722813" w:rsidRDefault="00722813" w:rsidP="00722813">
          <w:pPr>
            <w:pStyle w:val="B126DECE880A47DABAA248F4C28E6FC9"/>
          </w:pPr>
          <w:r w:rsidRPr="001700F2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13"/>
    <w:rsid w:val="007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9D5475FD3416CAED7336F2CE59011">
    <w:name w:val="A009D5475FD3416CAED7336F2CE59011"/>
    <w:rsid w:val="00722813"/>
  </w:style>
  <w:style w:type="paragraph" w:customStyle="1" w:styleId="91C6C830E0CF42CC8C12F33F240A548F">
    <w:name w:val="91C6C830E0CF42CC8C12F33F240A548F"/>
    <w:rsid w:val="00722813"/>
  </w:style>
  <w:style w:type="paragraph" w:customStyle="1" w:styleId="E9A1A98BB66E422A96E2F1E5D09C9172">
    <w:name w:val="E9A1A98BB66E422A96E2F1E5D09C9172"/>
    <w:rsid w:val="00722813"/>
  </w:style>
  <w:style w:type="paragraph" w:customStyle="1" w:styleId="249AC3B4F9084069A1EDA6C5F1A1FD1D">
    <w:name w:val="249AC3B4F9084069A1EDA6C5F1A1FD1D"/>
    <w:rsid w:val="00722813"/>
  </w:style>
  <w:style w:type="paragraph" w:customStyle="1" w:styleId="87A61B9B9F1F472FBDA9129176B3F9E4">
    <w:name w:val="87A61B9B9F1F472FBDA9129176B3F9E4"/>
    <w:rsid w:val="00722813"/>
  </w:style>
  <w:style w:type="paragraph" w:customStyle="1" w:styleId="7D41D42A202F482FB8337D3C94168ED5">
    <w:name w:val="7D41D42A202F482FB8337D3C94168ED5"/>
    <w:rsid w:val="00722813"/>
  </w:style>
  <w:style w:type="paragraph" w:customStyle="1" w:styleId="81ADF1CFFFF84BF2A6C3734107889474">
    <w:name w:val="81ADF1CFFFF84BF2A6C3734107889474"/>
  </w:style>
  <w:style w:type="paragraph" w:customStyle="1" w:styleId="D26C186FB9F44EA59F9866D325C3B2B7">
    <w:name w:val="D26C186FB9F44EA59F9866D325C3B2B7"/>
    <w:rsid w:val="00722813"/>
  </w:style>
  <w:style w:type="paragraph" w:customStyle="1" w:styleId="C6766F6BD1224D0CBAC883A470CC3132">
    <w:name w:val="C6766F6BD1224D0CBAC883A470CC3132"/>
  </w:style>
  <w:style w:type="character" w:customStyle="1" w:styleId="Accent">
    <w:name w:val="Accent"/>
    <w:basedOn w:val="DefaultParagraphFont"/>
    <w:uiPriority w:val="1"/>
    <w:qFormat/>
    <w:rsid w:val="00722813"/>
    <w:rPr>
      <w:color w:val="80340D" w:themeColor="accent2" w:themeShade="80"/>
    </w:rPr>
  </w:style>
  <w:style w:type="paragraph" w:customStyle="1" w:styleId="6B8A6ABEA2AA4F0AB41167048E6B2A49">
    <w:name w:val="6B8A6ABEA2AA4F0AB41167048E6B2A49"/>
  </w:style>
  <w:style w:type="paragraph" w:customStyle="1" w:styleId="763D2DD6E88C46E7A5B794A0DEAC7E75">
    <w:name w:val="763D2DD6E88C46E7A5B794A0DEAC7E75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14:ligatures w14:val="none"/>
    </w:rPr>
  </w:style>
  <w:style w:type="paragraph" w:customStyle="1" w:styleId="4E78B58F1D804A338E6BBCDBF47FF2B8">
    <w:name w:val="4E78B58F1D804A338E6BBCDBF47FF2B8"/>
    <w:rsid w:val="00722813"/>
  </w:style>
  <w:style w:type="paragraph" w:customStyle="1" w:styleId="2237F3C1AC3A4736AB51AC5B17115011">
    <w:name w:val="2237F3C1AC3A4736AB51AC5B17115011"/>
  </w:style>
  <w:style w:type="paragraph" w:customStyle="1" w:styleId="44C6ACD547DE4418B8278AD242A378EA">
    <w:name w:val="44C6ACD547DE4418B8278AD242A378EA"/>
  </w:style>
  <w:style w:type="paragraph" w:customStyle="1" w:styleId="093FBAEF13624F85BF912AF2FFAA57D2">
    <w:name w:val="093FBAEF13624F85BF912AF2FFAA57D2"/>
  </w:style>
  <w:style w:type="paragraph" w:customStyle="1" w:styleId="83D6E782EFE14447B768E4AFA69D7761">
    <w:name w:val="83D6E782EFE14447B768E4AFA69D7761"/>
  </w:style>
  <w:style w:type="paragraph" w:customStyle="1" w:styleId="12A2AD59BE1A452B83B722626337AE68">
    <w:name w:val="12A2AD59BE1A452B83B722626337AE68"/>
  </w:style>
  <w:style w:type="paragraph" w:customStyle="1" w:styleId="0444DC292A2C45158463B08578021C6D">
    <w:name w:val="0444DC292A2C45158463B08578021C6D"/>
  </w:style>
  <w:style w:type="paragraph" w:customStyle="1" w:styleId="AF50D23DFE054F37AE7B78E90BB534A6">
    <w:name w:val="AF50D23DFE054F37AE7B78E90BB534A6"/>
  </w:style>
  <w:style w:type="paragraph" w:customStyle="1" w:styleId="E5198D5A0AF14908AE185E722464656A">
    <w:name w:val="E5198D5A0AF14908AE185E722464656A"/>
  </w:style>
  <w:style w:type="paragraph" w:customStyle="1" w:styleId="5CF8A0BA95EE49439497FDF8EA4F4B70">
    <w:name w:val="5CF8A0BA95EE49439497FDF8EA4F4B70"/>
  </w:style>
  <w:style w:type="paragraph" w:customStyle="1" w:styleId="04AF4AB13E094ED291BEDA984AFC0533">
    <w:name w:val="04AF4AB13E094ED291BEDA984AFC0533"/>
  </w:style>
  <w:style w:type="paragraph" w:customStyle="1" w:styleId="FD1DDD46DCFA454D8A156DBFB0A24C98">
    <w:name w:val="FD1DDD46DCFA454D8A156DBFB0A24C98"/>
  </w:style>
  <w:style w:type="paragraph" w:customStyle="1" w:styleId="094DA5FFF54045A7B4E0CAD305BB0E29">
    <w:name w:val="094DA5FFF54045A7B4E0CAD305BB0E29"/>
  </w:style>
  <w:style w:type="paragraph" w:customStyle="1" w:styleId="CF45D3054B924102B77877DD2D00F10D">
    <w:name w:val="CF45D3054B924102B77877DD2D00F10D"/>
  </w:style>
  <w:style w:type="paragraph" w:customStyle="1" w:styleId="BED2CE20D978481896AFF99548FD3E5D">
    <w:name w:val="BED2CE20D978481896AFF99548FD3E5D"/>
  </w:style>
  <w:style w:type="paragraph" w:customStyle="1" w:styleId="6101F0693FB5461185B139B9572E90DC">
    <w:name w:val="6101F0693FB5461185B139B9572E90DC"/>
  </w:style>
  <w:style w:type="paragraph" w:customStyle="1" w:styleId="4577F35E061048649F7D3A61195AAFD6">
    <w:name w:val="4577F35E061048649F7D3A61195AAFD6"/>
  </w:style>
  <w:style w:type="paragraph" w:customStyle="1" w:styleId="5B35ED8755144F5BA27965D21E32B32D">
    <w:name w:val="5B35ED8755144F5BA27965D21E32B32D"/>
  </w:style>
  <w:style w:type="paragraph" w:customStyle="1" w:styleId="87229AA39E3A49D68DF2BD545FB8796D">
    <w:name w:val="87229AA39E3A49D68DF2BD545FB8796D"/>
  </w:style>
  <w:style w:type="paragraph" w:customStyle="1" w:styleId="897EB26A45654800BC63B9BA128443C9">
    <w:name w:val="897EB26A45654800BC63B9BA128443C9"/>
  </w:style>
  <w:style w:type="paragraph" w:customStyle="1" w:styleId="10353C27C8DB4E5ABC627D7EBFC0B5D3">
    <w:name w:val="10353C27C8DB4E5ABC627D7EBFC0B5D3"/>
  </w:style>
  <w:style w:type="paragraph" w:customStyle="1" w:styleId="ABEE1B7B3AFB45F79E1E3CEAA500FAAC">
    <w:name w:val="ABEE1B7B3AFB45F79E1E3CEAA500FAAC"/>
  </w:style>
  <w:style w:type="paragraph" w:customStyle="1" w:styleId="E02571E8CA794148AD742F208EB17315">
    <w:name w:val="E02571E8CA794148AD742F208EB17315"/>
  </w:style>
  <w:style w:type="paragraph" w:customStyle="1" w:styleId="3427E9D978694CACA28AA7A44B1A3F26">
    <w:name w:val="3427E9D978694CACA28AA7A44B1A3F26"/>
    <w:rsid w:val="00722813"/>
  </w:style>
  <w:style w:type="paragraph" w:customStyle="1" w:styleId="B126DECE880A47DABAA248F4C28E6FC9">
    <w:name w:val="B126DECE880A47DABAA248F4C28E6FC9"/>
    <w:rsid w:val="00722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2024-04-11T16:42:00Z</dcterms:created>
  <dcterms:modified xsi:type="dcterms:W3CDTF">2024-04-16T23:50:00Z</dcterms:modified>
</cp:coreProperties>
</file>